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FD" w:rsidRPr="00AD1421" w:rsidRDefault="00D46DFD" w:rsidP="00D46DFD">
      <w:pPr>
        <w:pStyle w:val="Heading1"/>
      </w:pPr>
      <w:r w:rsidRPr="00AD1421">
        <w:t>TEST 1</w:t>
      </w:r>
    </w:p>
    <w:p w:rsidR="00D46DFD" w:rsidRDefault="00D46DFD" w:rsidP="00D46DFD">
      <w:pPr>
        <w:pStyle w:val="Heading2"/>
      </w:pPr>
      <w:r w:rsidRPr="001D6C01">
        <w:rPr>
          <w:color w:val="365F91" w:themeColor="accent1" w:themeShade="BF"/>
        </w:rPr>
        <w:t xml:space="preserve">Error conditions </w:t>
      </w:r>
      <w:r>
        <w:t>handled smoothly</w:t>
      </w:r>
    </w:p>
    <w:p w:rsidR="00D46DFD" w:rsidRDefault="00D46DFD" w:rsidP="00195782">
      <w:r>
        <w:t>In most cases tests should include confirmation that the macro handle invalid or error conditions smoothly, with a clear message to the user, and an appropriate return value to the calling program.</w:t>
      </w:r>
    </w:p>
    <w:p w:rsidR="00D46DFD" w:rsidRDefault="00D46DFD" w:rsidP="00D46DFD">
      <w:r>
        <w:t xml:space="preserve">For example, given an invalid data set name, a macro should set the global macro variable CONTINUE to 0 (See </w:t>
      </w:r>
      <w:hyperlink r:id="rId6" w:history="1">
        <w:r w:rsidRPr="00D46DFD">
          <w:rPr>
            <w:rStyle w:val="Hyperlink"/>
          </w:rPr>
          <w:t>Project Programming Guidelines</w:t>
        </w:r>
      </w:hyperlink>
      <w:r>
        <w:t xml:space="preserve"> for further discussion).</w:t>
      </w:r>
    </w:p>
    <w:p w:rsidR="00D46DFD" w:rsidRPr="00AD1421" w:rsidRDefault="00D46DFD" w:rsidP="00D46DFD">
      <w:pPr>
        <w:pStyle w:val="Heading2"/>
      </w:pPr>
      <w:r>
        <w:t>Checks</w:t>
      </w:r>
    </w:p>
    <w:p w:rsidR="007E38E9" w:rsidRDefault="00200911" w:rsidP="007E38E9">
      <w:pPr>
        <w:pStyle w:val="ListParagraph"/>
        <w:numPr>
          <w:ilvl w:val="0"/>
          <w:numId w:val="17"/>
        </w:numPr>
      </w:pPr>
      <w:r>
        <w:t>Invalid parameter produces clear message</w:t>
      </w:r>
    </w:p>
    <w:p w:rsidR="00200911" w:rsidRDefault="00200911" w:rsidP="00200911">
      <w:pPr>
        <w:pStyle w:val="ListParagraph"/>
        <w:numPr>
          <w:ilvl w:val="1"/>
          <w:numId w:val="17"/>
        </w:numPr>
      </w:pPr>
      <w:r>
        <w:t>Missing/Invalid data set</w:t>
      </w:r>
      <w:bookmarkStart w:id="0" w:name="_GoBack"/>
      <w:bookmarkEnd w:id="0"/>
    </w:p>
    <w:p w:rsidR="00200911" w:rsidRDefault="00200911" w:rsidP="00200911">
      <w:pPr>
        <w:pStyle w:val="ListParagraph"/>
        <w:numPr>
          <w:ilvl w:val="1"/>
          <w:numId w:val="17"/>
        </w:numPr>
      </w:pPr>
      <w:r>
        <w:t xml:space="preserve">Invalid </w:t>
      </w:r>
      <w:r w:rsidR="00B079B0">
        <w:t>BLOCK</w:t>
      </w:r>
      <w:r>
        <w:t xml:space="preserve"> variable</w:t>
      </w:r>
    </w:p>
    <w:p w:rsidR="00195782" w:rsidRDefault="00200911" w:rsidP="00200911">
      <w:pPr>
        <w:pStyle w:val="ListParagraph"/>
        <w:numPr>
          <w:ilvl w:val="1"/>
          <w:numId w:val="17"/>
        </w:numPr>
      </w:pPr>
      <w:r>
        <w:t xml:space="preserve">Invalid </w:t>
      </w:r>
      <w:r w:rsidR="00B079B0">
        <w:t>CATEGORY</w:t>
      </w:r>
      <w:r>
        <w:t xml:space="preserve"> variable</w:t>
      </w:r>
    </w:p>
    <w:p w:rsidR="007E38E9" w:rsidRDefault="00302671" w:rsidP="00E13AE4">
      <w:pPr>
        <w:pStyle w:val="ListParagraph"/>
        <w:numPr>
          <w:ilvl w:val="0"/>
          <w:numId w:val="17"/>
        </w:numPr>
      </w:pPr>
      <w:r>
        <w:t>Unexpected Missing Values</w:t>
      </w:r>
      <w:r w:rsidR="00911941">
        <w:t xml:space="preserve"> for CHAR variables</w:t>
      </w:r>
    </w:p>
    <w:p w:rsidR="00302671" w:rsidRDefault="00302671" w:rsidP="00302671">
      <w:pPr>
        <w:pStyle w:val="ListParagraph"/>
        <w:numPr>
          <w:ilvl w:val="1"/>
          <w:numId w:val="17"/>
        </w:numPr>
      </w:pPr>
      <w:r>
        <w:t xml:space="preserve">Missing </w:t>
      </w:r>
      <w:r w:rsidR="00B079B0">
        <w:t xml:space="preserve">BLOCK </w:t>
      </w:r>
      <w:r>
        <w:t xml:space="preserve">values included in </w:t>
      </w:r>
      <w:proofErr w:type="spellStart"/>
      <w:r>
        <w:t>dset</w:t>
      </w:r>
      <w:proofErr w:type="spellEnd"/>
    </w:p>
    <w:p w:rsidR="00302671" w:rsidRDefault="00302671" w:rsidP="00302671">
      <w:pPr>
        <w:pStyle w:val="ListParagraph"/>
        <w:numPr>
          <w:ilvl w:val="1"/>
          <w:numId w:val="17"/>
        </w:numPr>
      </w:pPr>
      <w:r>
        <w:t xml:space="preserve">Missing </w:t>
      </w:r>
      <w:r w:rsidR="00B079B0">
        <w:t xml:space="preserve">CATEGORY </w:t>
      </w:r>
      <w:r>
        <w:t xml:space="preserve">values included in </w:t>
      </w:r>
      <w:proofErr w:type="spellStart"/>
      <w:r>
        <w:t>dset</w:t>
      </w:r>
      <w:proofErr w:type="spellEnd"/>
    </w:p>
    <w:p w:rsidR="001D43C3" w:rsidRDefault="001D43C3" w:rsidP="00302671">
      <w:pPr>
        <w:pStyle w:val="ListParagraph"/>
        <w:numPr>
          <w:ilvl w:val="1"/>
          <w:numId w:val="17"/>
        </w:numPr>
      </w:pPr>
      <w:r>
        <w:t xml:space="preserve">Both </w:t>
      </w:r>
      <w:r w:rsidR="00B079B0">
        <w:t xml:space="preserve">BLOCK </w:t>
      </w:r>
      <w:r>
        <w:t xml:space="preserve">and </w:t>
      </w:r>
      <w:r w:rsidR="00B079B0">
        <w:t xml:space="preserve">CATEGORY </w:t>
      </w:r>
      <w:r>
        <w:t>include MISSING values</w:t>
      </w:r>
    </w:p>
    <w:p w:rsidR="00911941" w:rsidRPr="007E38E9" w:rsidRDefault="00911941" w:rsidP="00911941">
      <w:pPr>
        <w:pStyle w:val="ListParagraph"/>
        <w:numPr>
          <w:ilvl w:val="0"/>
          <w:numId w:val="17"/>
        </w:numPr>
      </w:pPr>
      <w:r>
        <w:t>Repeat b. with NUMERIC variables</w:t>
      </w:r>
    </w:p>
    <w:p w:rsidR="00D46DFD" w:rsidRPr="00AD1421" w:rsidRDefault="00D46DFD" w:rsidP="00D46DFD">
      <w:pPr>
        <w:pStyle w:val="Heading1"/>
      </w:pPr>
      <w:r>
        <w:t>TEST 2</w:t>
      </w:r>
    </w:p>
    <w:p w:rsidR="00D46DFD" w:rsidRDefault="00D46DFD" w:rsidP="00D46DFD">
      <w:pPr>
        <w:pStyle w:val="Heading2"/>
      </w:pPr>
      <w:r>
        <w:t xml:space="preserve">Title of this </w:t>
      </w:r>
      <w:r w:rsidR="001D6C01">
        <w:t xml:space="preserve">macro-specific </w:t>
      </w:r>
      <w:r>
        <w:t>test</w:t>
      </w:r>
    </w:p>
    <w:p w:rsidR="00D46DFD" w:rsidRDefault="00D46DFD" w:rsidP="00D46DFD">
      <w:r>
        <w:t>Brief description and justification of this test.</w:t>
      </w:r>
    </w:p>
    <w:p w:rsidR="00D46DFD" w:rsidRDefault="00D46DFD" w:rsidP="00D46DFD">
      <w:r>
        <w:t>For example, illustrate the need for this test using an example from clinical trials analysis.</w:t>
      </w:r>
    </w:p>
    <w:p w:rsidR="00D46DFD" w:rsidRPr="00AD1421" w:rsidRDefault="00D46DFD" w:rsidP="00D46DFD">
      <w:pPr>
        <w:pStyle w:val="Heading2"/>
      </w:pPr>
      <w:r>
        <w:t>Checks</w:t>
      </w:r>
    </w:p>
    <w:p w:rsidR="007E38E9" w:rsidRDefault="00C57F48" w:rsidP="007E38E9">
      <w:pPr>
        <w:pStyle w:val="ListParagraph"/>
        <w:numPr>
          <w:ilvl w:val="0"/>
          <w:numId w:val="18"/>
        </w:numPr>
      </w:pPr>
      <w:r>
        <w:t xml:space="preserve">MAX 10 boxes per page for rectangular data set (consistent number of </w:t>
      </w:r>
      <w:r w:rsidR="00B079B0">
        <w:t>CATEGORY</w:t>
      </w:r>
      <w:r w:rsidR="00B079B0">
        <w:t>s</w:t>
      </w:r>
      <w:r w:rsidR="00B079B0">
        <w:t xml:space="preserve"> </w:t>
      </w:r>
      <w:r>
        <w:t xml:space="preserve">for every </w:t>
      </w:r>
      <w:r w:rsidR="00B079B0">
        <w:t xml:space="preserve">BLOCK </w:t>
      </w:r>
      <w:r>
        <w:t>)</w:t>
      </w:r>
    </w:p>
    <w:p w:rsidR="007E38E9" w:rsidRDefault="00C57F48" w:rsidP="007E38E9">
      <w:pPr>
        <w:pStyle w:val="ListParagraph"/>
        <w:numPr>
          <w:ilvl w:val="1"/>
          <w:numId w:val="18"/>
        </w:numPr>
      </w:pPr>
      <w:r>
        <w:t xml:space="preserve">Numeric </w:t>
      </w:r>
      <w:r w:rsidR="00B079B0">
        <w:t xml:space="preserve">BLOCK </w:t>
      </w:r>
      <w:r>
        <w:t xml:space="preserve">and </w:t>
      </w:r>
      <w:r w:rsidR="00B079B0">
        <w:t xml:space="preserve">CATEGORY </w:t>
      </w:r>
      <w:r>
        <w:t>variables</w:t>
      </w:r>
    </w:p>
    <w:p w:rsidR="00D46DFD" w:rsidRDefault="00C57F48" w:rsidP="007E38E9">
      <w:pPr>
        <w:pStyle w:val="ListParagraph"/>
        <w:numPr>
          <w:ilvl w:val="1"/>
          <w:numId w:val="18"/>
        </w:numPr>
      </w:pPr>
      <w:r>
        <w:t xml:space="preserve">Character </w:t>
      </w:r>
      <w:r w:rsidR="00B079B0">
        <w:t xml:space="preserve">BLOCK </w:t>
      </w:r>
      <w:r>
        <w:t xml:space="preserve">and </w:t>
      </w:r>
      <w:r w:rsidR="00B079B0">
        <w:t xml:space="preserve">CATEGORY </w:t>
      </w:r>
      <w:r>
        <w:t>variables</w:t>
      </w:r>
    </w:p>
    <w:p w:rsidR="00195782" w:rsidRDefault="00C57F48" w:rsidP="00195782">
      <w:pPr>
        <w:pStyle w:val="ListParagraph"/>
        <w:numPr>
          <w:ilvl w:val="0"/>
          <w:numId w:val="18"/>
        </w:numPr>
      </w:pPr>
      <w:r>
        <w:t xml:space="preserve">MAX 10 boxes per page for data set  with gaps (some </w:t>
      </w:r>
      <w:r w:rsidR="00B079B0">
        <w:t>CATEGORY</w:t>
      </w:r>
      <w:r w:rsidR="00B079B0">
        <w:t>s</w:t>
      </w:r>
      <w:r w:rsidR="00B079B0">
        <w:t xml:space="preserve"> </w:t>
      </w:r>
      <w:r>
        <w:t xml:space="preserve">missing from some </w:t>
      </w:r>
      <w:r w:rsidR="00B079B0">
        <w:t>BLOCK</w:t>
      </w:r>
      <w:r w:rsidR="00B079B0">
        <w:t>s</w:t>
      </w:r>
      <w:r>
        <w:t>)</w:t>
      </w:r>
    </w:p>
    <w:p w:rsidR="00C84EE4" w:rsidRDefault="00C57F48" w:rsidP="00C84EE4">
      <w:pPr>
        <w:pStyle w:val="ListParagraph"/>
        <w:numPr>
          <w:ilvl w:val="1"/>
          <w:numId w:val="18"/>
        </w:numPr>
      </w:pPr>
      <w:r>
        <w:t xml:space="preserve">Numeric </w:t>
      </w:r>
      <w:r w:rsidR="00B079B0">
        <w:t xml:space="preserve">BLOCK </w:t>
      </w:r>
      <w:r>
        <w:t xml:space="preserve">and </w:t>
      </w:r>
      <w:r w:rsidR="00B079B0">
        <w:t xml:space="preserve">CATEGORY </w:t>
      </w:r>
      <w:r>
        <w:t>variables</w:t>
      </w:r>
    </w:p>
    <w:p w:rsidR="00C57F48" w:rsidRDefault="00C57F48" w:rsidP="00C84EE4">
      <w:pPr>
        <w:pStyle w:val="ListParagraph"/>
        <w:numPr>
          <w:ilvl w:val="1"/>
          <w:numId w:val="18"/>
        </w:numPr>
      </w:pPr>
      <w:r>
        <w:t xml:space="preserve">Character </w:t>
      </w:r>
      <w:r w:rsidR="00B079B0">
        <w:t xml:space="preserve">BLOCK </w:t>
      </w:r>
      <w:r>
        <w:t xml:space="preserve">and </w:t>
      </w:r>
      <w:r w:rsidR="00B079B0">
        <w:t xml:space="preserve">CATEGORY </w:t>
      </w:r>
      <w:r>
        <w:t>variables</w:t>
      </w:r>
    </w:p>
    <w:p w:rsidR="00E47DB5" w:rsidRDefault="00E47DB5" w:rsidP="00E47DB5">
      <w:pPr>
        <w:pStyle w:val="ListParagraph"/>
        <w:numPr>
          <w:ilvl w:val="0"/>
          <w:numId w:val="18"/>
        </w:numPr>
      </w:pPr>
      <w:r>
        <w:t xml:space="preserve">REPEAT a. </w:t>
      </w:r>
      <w:r w:rsidR="00601251">
        <w:t>for 3</w:t>
      </w:r>
      <w:r>
        <w:t xml:space="preserve"> boxes per page</w:t>
      </w:r>
      <w:r w:rsidR="00601251">
        <w:t xml:space="preserve">, specifically 3 is smaller than the number of </w:t>
      </w:r>
      <w:r w:rsidR="00B079B0">
        <w:t>CATEGORY</w:t>
      </w:r>
      <w:r w:rsidR="00B079B0">
        <w:t>s</w:t>
      </w:r>
      <w:r w:rsidR="00B079B0">
        <w:t xml:space="preserve"> </w:t>
      </w:r>
      <w:r w:rsidR="00601251">
        <w:t>(4)</w:t>
      </w:r>
    </w:p>
    <w:p w:rsidR="003E3EB4" w:rsidRDefault="003E3EB4" w:rsidP="003E3EB4">
      <w:pPr>
        <w:pStyle w:val="ListParagraph"/>
        <w:numPr>
          <w:ilvl w:val="1"/>
          <w:numId w:val="18"/>
        </w:numPr>
      </w:pPr>
      <w:r>
        <w:t xml:space="preserve">Expect macro to keep all 4 </w:t>
      </w:r>
      <w:r w:rsidR="00B079B0">
        <w:t>CATEGORY</w:t>
      </w:r>
      <w:r w:rsidR="00B079B0">
        <w:t>s</w:t>
      </w:r>
      <w:r w:rsidR="00B079B0">
        <w:t xml:space="preserve"> </w:t>
      </w:r>
      <w:r>
        <w:t>together on one page</w:t>
      </w:r>
    </w:p>
    <w:p w:rsidR="00E47DB5" w:rsidRDefault="00E47DB5" w:rsidP="00E47DB5">
      <w:pPr>
        <w:pStyle w:val="ListParagraph"/>
        <w:numPr>
          <w:ilvl w:val="0"/>
          <w:numId w:val="18"/>
        </w:numPr>
      </w:pPr>
      <w:r>
        <w:t xml:space="preserve">REPEAT b. </w:t>
      </w:r>
      <w:r w:rsidR="00601251">
        <w:t>for 3</w:t>
      </w:r>
      <w:r>
        <w:t xml:space="preserve"> boxes per page</w:t>
      </w:r>
      <w:r w:rsidR="00601251">
        <w:t xml:space="preserve">, specifically 3 is smaller than the number of </w:t>
      </w:r>
      <w:r w:rsidR="00B079B0">
        <w:t>CATEGORY</w:t>
      </w:r>
      <w:r w:rsidR="00B079B0">
        <w:t>s</w:t>
      </w:r>
      <w:r w:rsidR="00B079B0">
        <w:t xml:space="preserve"> </w:t>
      </w:r>
      <w:r w:rsidR="00601251">
        <w:t>(4)</w:t>
      </w:r>
    </w:p>
    <w:p w:rsidR="003E3EB4" w:rsidRDefault="003E3EB4" w:rsidP="003E3EB4">
      <w:pPr>
        <w:pStyle w:val="ListParagraph"/>
        <w:numPr>
          <w:ilvl w:val="1"/>
          <w:numId w:val="18"/>
        </w:numPr>
      </w:pPr>
      <w:r>
        <w:t xml:space="preserve">Expect macro to keep all 4 </w:t>
      </w:r>
      <w:r w:rsidR="00B079B0">
        <w:t>CATEGORY</w:t>
      </w:r>
      <w:r w:rsidR="00B079B0">
        <w:t>s</w:t>
      </w:r>
      <w:r w:rsidR="00B079B0">
        <w:t xml:space="preserve"> </w:t>
      </w:r>
      <w:r>
        <w:t>together on one page</w:t>
      </w:r>
    </w:p>
    <w:p w:rsidR="00E47DB5" w:rsidRDefault="00E47DB5" w:rsidP="00E47DB5">
      <w:pPr>
        <w:pStyle w:val="ListParagraph"/>
        <w:numPr>
          <w:ilvl w:val="0"/>
          <w:numId w:val="18"/>
        </w:numPr>
      </w:pPr>
      <w:r>
        <w:t>REPEAT a. for 20 boxes per page</w:t>
      </w:r>
    </w:p>
    <w:p w:rsidR="00E47DB5" w:rsidRDefault="00E47DB5" w:rsidP="00E47DB5">
      <w:pPr>
        <w:pStyle w:val="ListParagraph"/>
        <w:numPr>
          <w:ilvl w:val="0"/>
          <w:numId w:val="18"/>
        </w:numPr>
      </w:pPr>
      <w:r>
        <w:t>REPEAT b. for 20 boxes per page</w:t>
      </w:r>
    </w:p>
    <w:p w:rsidR="00353ED0" w:rsidRDefault="00353ED0" w:rsidP="00E47DB5">
      <w:pPr>
        <w:pStyle w:val="ListParagraph"/>
        <w:numPr>
          <w:ilvl w:val="0"/>
          <w:numId w:val="18"/>
        </w:numPr>
      </w:pPr>
      <w:r>
        <w:t xml:space="preserve">REPEAT 1.b. with </w:t>
      </w:r>
      <w:r w:rsidRPr="00D72608">
        <w:rPr>
          <w:b/>
        </w:rPr>
        <w:t>2 CATEGORY</w:t>
      </w:r>
      <w:r>
        <w:t xml:space="preserve"> variables</w:t>
      </w:r>
    </w:p>
    <w:p w:rsidR="00AD1421" w:rsidRDefault="00D46DFD" w:rsidP="00DA5D9D">
      <w:pPr>
        <w:pStyle w:val="Heading1"/>
      </w:pPr>
      <w:r>
        <w:t>TEST 3</w:t>
      </w:r>
    </w:p>
    <w:p w:rsidR="00DA5D9D" w:rsidRDefault="00DA5D9D" w:rsidP="00DA5D9D">
      <w:pPr>
        <w:pStyle w:val="Heading2"/>
      </w:pPr>
      <w:r>
        <w:t xml:space="preserve">Confirm expected </w:t>
      </w:r>
      <w:r w:rsidRPr="00D46DFD">
        <w:rPr>
          <w:color w:val="365F91" w:themeColor="accent1" w:themeShade="BF"/>
        </w:rPr>
        <w:t>log messages</w:t>
      </w:r>
    </w:p>
    <w:p w:rsidR="00DA5D9D" w:rsidRDefault="006105EA" w:rsidP="00DA5D9D">
      <w:r>
        <w:t xml:space="preserve">In most cases tests will include failure scenarios, which should produce log messages.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(TEST_UTIL_BOXPLOT_BLOCK_RANGES) User must ensure </w:t>
      </w:r>
      <w:proofErr w:type="spellStart"/>
      <w:r w:rsidRPr="00B04E25">
        <w:rPr>
          <w:color w:val="76923C" w:themeColor="accent3" w:themeShade="BF"/>
          <w:sz w:val="16"/>
          <w:szCs w:val="16"/>
        </w:rPr>
        <w:t>PhUSE</w:t>
      </w:r>
      <w:proofErr w:type="spellEnd"/>
      <w:r w:rsidRPr="00B04E25">
        <w:rPr>
          <w:color w:val="76923C" w:themeColor="accent3" w:themeShade="BF"/>
          <w:sz w:val="16"/>
          <w:szCs w:val="16"/>
        </w:rPr>
        <w:t xml:space="preserve"> CS utilities are in the AUTOCALL path.</w:t>
      </w:r>
    </w:p>
    <w:p w:rsidR="00B04E25" w:rsidRPr="00B04E25" w:rsidRDefault="00B04E25" w:rsidP="00B04E25">
      <w:pPr>
        <w:rPr>
          <w:color w:val="C00000"/>
          <w:sz w:val="16"/>
          <w:szCs w:val="16"/>
        </w:rPr>
      </w:pPr>
      <w:r w:rsidRPr="00B04E25">
        <w:rPr>
          <w:color w:val="C00000"/>
          <w:sz w:val="16"/>
          <w:szCs w:val="16"/>
        </w:rPr>
        <w:t>ERROR: (ASSERT_DSET_EXIST) Result is FAIL. Data set DSET_DNE is NOT accessible. Try another data set.</w:t>
      </w:r>
    </w:p>
    <w:p w:rsidR="00B04E25" w:rsidRPr="00B04E25" w:rsidRDefault="00B04E25" w:rsidP="00B04E25">
      <w:pPr>
        <w:rPr>
          <w:color w:val="C00000"/>
          <w:sz w:val="16"/>
          <w:szCs w:val="16"/>
        </w:rPr>
      </w:pPr>
      <w:r w:rsidRPr="00B04E25">
        <w:rPr>
          <w:color w:val="C00000"/>
          <w:sz w:val="16"/>
          <w:szCs w:val="16"/>
        </w:rPr>
        <w:t>ERROR: (ASSERT_DEPEND) Data set DSET_DNE is not available.</w:t>
      </w:r>
    </w:p>
    <w:p w:rsidR="00B04E25" w:rsidRPr="00B04E25" w:rsidRDefault="00B04E25" w:rsidP="00B04E25">
      <w:pPr>
        <w:rPr>
          <w:color w:val="C00000"/>
          <w:sz w:val="16"/>
          <w:szCs w:val="16"/>
        </w:rPr>
      </w:pPr>
      <w:r w:rsidRPr="00B04E25">
        <w:rPr>
          <w:color w:val="C00000"/>
          <w:sz w:val="16"/>
          <w:szCs w:val="16"/>
        </w:rPr>
        <w:t>ERROR: (ASSERT_DEPEND) Result is FAIL. Dependencies for this program not met. Expect problems.</w:t>
      </w:r>
    </w:p>
    <w:p w:rsidR="00B04E25" w:rsidRPr="00B04E25" w:rsidRDefault="00B04E25" w:rsidP="00B04E25">
      <w:pPr>
        <w:rPr>
          <w:color w:val="C00000"/>
          <w:sz w:val="16"/>
          <w:szCs w:val="16"/>
        </w:rPr>
      </w:pPr>
      <w:r w:rsidRPr="00B04E25">
        <w:rPr>
          <w:color w:val="C00000"/>
          <w:sz w:val="16"/>
          <w:szCs w:val="16"/>
        </w:rPr>
        <w:t>ERROR: (ASSERT_VAR_EXIST) Result is FAIL. "VISVAR_DNE" is NOT a variable on data set SASHELP.HEART.</w:t>
      </w:r>
    </w:p>
    <w:p w:rsidR="00B04E25" w:rsidRPr="00B04E25" w:rsidRDefault="00B04E25" w:rsidP="00B04E25">
      <w:pPr>
        <w:rPr>
          <w:color w:val="C00000"/>
          <w:sz w:val="16"/>
          <w:szCs w:val="16"/>
        </w:rPr>
      </w:pPr>
      <w:r w:rsidRPr="00B04E25">
        <w:rPr>
          <w:color w:val="C00000"/>
          <w:sz w:val="16"/>
          <w:szCs w:val="16"/>
        </w:rPr>
        <w:t>ERROR: (ASSERT_DEPEND) Data set SASHELP.HEART does not contain required variable VISVAR_DNE.</w:t>
      </w:r>
    </w:p>
    <w:p w:rsidR="00B04E25" w:rsidRPr="00B04E25" w:rsidRDefault="00B04E25" w:rsidP="00B04E25">
      <w:pPr>
        <w:rPr>
          <w:color w:val="C00000"/>
          <w:sz w:val="16"/>
          <w:szCs w:val="16"/>
        </w:rPr>
      </w:pPr>
      <w:r w:rsidRPr="00B04E25">
        <w:rPr>
          <w:color w:val="C00000"/>
          <w:sz w:val="16"/>
          <w:szCs w:val="16"/>
        </w:rPr>
        <w:t>ERROR: (ASSERT_DEPEND) Result is FAIL. Dependencies for this program not met. Expect problems.</w:t>
      </w:r>
    </w:p>
    <w:p w:rsidR="00B04E25" w:rsidRPr="00B04E25" w:rsidRDefault="00B04E25" w:rsidP="00B04E25">
      <w:pPr>
        <w:rPr>
          <w:color w:val="C00000"/>
          <w:sz w:val="16"/>
          <w:szCs w:val="16"/>
        </w:rPr>
      </w:pPr>
      <w:r w:rsidRPr="00B04E25">
        <w:rPr>
          <w:color w:val="C00000"/>
          <w:sz w:val="16"/>
          <w:szCs w:val="16"/>
        </w:rPr>
        <w:t>ERROR: (ASSERT_VAR_EXIST) Result is FAIL. "TRTVAR_DNE" is NOT a variable on data set SASHELP.HEART.</w:t>
      </w:r>
    </w:p>
    <w:p w:rsidR="00B04E25" w:rsidRPr="00B04E25" w:rsidRDefault="00B04E25" w:rsidP="00B04E25">
      <w:pPr>
        <w:rPr>
          <w:color w:val="C00000"/>
          <w:sz w:val="16"/>
          <w:szCs w:val="16"/>
        </w:rPr>
      </w:pPr>
      <w:r w:rsidRPr="00B04E25">
        <w:rPr>
          <w:color w:val="C00000"/>
          <w:sz w:val="16"/>
          <w:szCs w:val="16"/>
        </w:rPr>
        <w:t>ERROR: (ASSERT_DEPEND) Data set SASHELP.HEART does not contain required variable TRTVAR_DNE.</w:t>
      </w:r>
    </w:p>
    <w:p w:rsidR="00B04E25" w:rsidRPr="00B04E25" w:rsidRDefault="00B04E25" w:rsidP="00B04E25">
      <w:pPr>
        <w:rPr>
          <w:color w:val="C00000"/>
          <w:sz w:val="16"/>
          <w:szCs w:val="16"/>
        </w:rPr>
      </w:pPr>
      <w:r w:rsidRPr="00B04E25">
        <w:rPr>
          <w:color w:val="C00000"/>
          <w:sz w:val="16"/>
          <w:szCs w:val="16"/>
        </w:rPr>
        <w:lastRenderedPageBreak/>
        <w:t>ERROR: (ASSERT_DEPEND) Result is FAIL. Dependencies for this program not met. Expect problems.</w:t>
      </w:r>
    </w:p>
    <w:p w:rsidR="00B04E25" w:rsidRPr="00B04E25" w:rsidRDefault="00B04E25" w:rsidP="00B04E25">
      <w:pPr>
        <w:rPr>
          <w:color w:val="C00000"/>
          <w:sz w:val="16"/>
          <w:szCs w:val="16"/>
        </w:rPr>
      </w:pPr>
      <w:r w:rsidRPr="00B04E25">
        <w:rPr>
          <w:color w:val="C00000"/>
          <w:sz w:val="16"/>
          <w:szCs w:val="16"/>
        </w:rPr>
        <w:t>ERROR: (ASSERT_VAR_EXIST) Result is FAIL. "VISVAR_DNE" is NOT a variable on data set SASHELP.HEART.</w:t>
      </w:r>
    </w:p>
    <w:p w:rsidR="00B04E25" w:rsidRPr="00B04E25" w:rsidRDefault="00B04E25" w:rsidP="00B04E25">
      <w:pPr>
        <w:rPr>
          <w:color w:val="C00000"/>
          <w:sz w:val="16"/>
          <w:szCs w:val="16"/>
        </w:rPr>
      </w:pPr>
      <w:r w:rsidRPr="00B04E25">
        <w:rPr>
          <w:color w:val="C00000"/>
          <w:sz w:val="16"/>
          <w:szCs w:val="16"/>
        </w:rPr>
        <w:t>ERROR: (ASSERT_DEPEND) Data set SASHELP.HEART does not contain required variable VISVAR_DNE.</w:t>
      </w:r>
    </w:p>
    <w:p w:rsidR="00B04E25" w:rsidRPr="00B04E25" w:rsidRDefault="00B04E25" w:rsidP="00B04E25">
      <w:pPr>
        <w:rPr>
          <w:color w:val="C00000"/>
          <w:sz w:val="16"/>
          <w:szCs w:val="16"/>
        </w:rPr>
      </w:pPr>
      <w:r w:rsidRPr="00B04E25">
        <w:rPr>
          <w:color w:val="C00000"/>
          <w:sz w:val="16"/>
          <w:szCs w:val="16"/>
        </w:rPr>
        <w:t>ERROR: (ASSERT_VAR_EXIST) Result is FAIL. "TRTVAR_DNE" is NOT a variable on data set SASHELP.HEART.</w:t>
      </w:r>
    </w:p>
    <w:p w:rsidR="00B04E25" w:rsidRPr="00B04E25" w:rsidRDefault="00B04E25" w:rsidP="00B04E25">
      <w:pPr>
        <w:rPr>
          <w:color w:val="C00000"/>
          <w:sz w:val="16"/>
          <w:szCs w:val="16"/>
        </w:rPr>
      </w:pPr>
      <w:r w:rsidRPr="00B04E25">
        <w:rPr>
          <w:color w:val="C00000"/>
          <w:sz w:val="16"/>
          <w:szCs w:val="16"/>
        </w:rPr>
        <w:t>ERROR: (ASSERT_DEPEND) Data set SASHELP.HEART does not contain required variable TRTVAR_DNE.</w:t>
      </w:r>
    </w:p>
    <w:p w:rsidR="00B04E25" w:rsidRPr="00B04E25" w:rsidRDefault="00B04E25" w:rsidP="00B04E25">
      <w:pPr>
        <w:rPr>
          <w:color w:val="C00000"/>
          <w:sz w:val="16"/>
          <w:szCs w:val="16"/>
        </w:rPr>
      </w:pPr>
      <w:r w:rsidRPr="00B04E25">
        <w:rPr>
          <w:color w:val="C00000"/>
          <w:sz w:val="16"/>
          <w:szCs w:val="16"/>
        </w:rPr>
        <w:t>ERROR: (ASSERT_DEPEND) Result is FAIL. Dependencies for this program not met. Expect problems.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=10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=13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=16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=19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=22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=25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=28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=31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=34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=37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=40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=eight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=five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=four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=nine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=one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=seven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=six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=ten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=three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=two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=10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=16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=22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=25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=31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visitnum</w:t>
      </w:r>
      <w:proofErr w:type="spellEnd"/>
      <w:r w:rsidRPr="00B04E25">
        <w:rPr>
          <w:color w:val="76923C" w:themeColor="accent3" w:themeShade="BF"/>
          <w:sz w:val="16"/>
          <w:szCs w:val="16"/>
        </w:rPr>
        <w:t>=34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=eight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=five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=one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=six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(3)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visitcd</w:t>
      </w:r>
      <w:proofErr w:type="spellEnd"/>
      <w:r w:rsidRPr="00B04E25">
        <w:rPr>
          <w:color w:val="76923C" w:themeColor="accent3" w:themeShade="BF"/>
          <w:sz w:val="16"/>
          <w:szCs w:val="16"/>
        </w:rPr>
        <w:t>=three COUNT=4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(10)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BP_Status</w:t>
      </w:r>
      <w:proofErr w:type="spellEnd"/>
      <w:r w:rsidRPr="00B04E25">
        <w:rPr>
          <w:color w:val="76923C" w:themeColor="accent3" w:themeShade="BF"/>
          <w:sz w:val="16"/>
          <w:szCs w:val="16"/>
        </w:rPr>
        <w:t>=High COUNT=12</w:t>
      </w:r>
    </w:p>
    <w:p w:rsidR="00B04E25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(10)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BP_Status</w:t>
      </w:r>
      <w:proofErr w:type="spellEnd"/>
      <w:r w:rsidRPr="00B04E25">
        <w:rPr>
          <w:color w:val="76923C" w:themeColor="accent3" w:themeShade="BF"/>
          <w:sz w:val="16"/>
          <w:szCs w:val="16"/>
        </w:rPr>
        <w:t>=Normal COUNT=12</w:t>
      </w:r>
    </w:p>
    <w:p w:rsidR="00984EF3" w:rsidRPr="00B04E25" w:rsidRDefault="00B04E25" w:rsidP="00B04E25">
      <w:pPr>
        <w:rPr>
          <w:color w:val="76923C" w:themeColor="accent3" w:themeShade="BF"/>
          <w:sz w:val="16"/>
          <w:szCs w:val="16"/>
        </w:rPr>
      </w:pPr>
      <w:r w:rsidRPr="00B04E25">
        <w:rPr>
          <w:color w:val="76923C" w:themeColor="accent3" w:themeShade="BF"/>
          <w:sz w:val="16"/>
          <w:szCs w:val="16"/>
        </w:rPr>
        <w:t xml:space="preserve">WARNING: (UTIL_BOXPLOT_BLOCK_RANGES) MAX_BOXES_PER_PAGE (10) is too small for this blocking: </w:t>
      </w:r>
      <w:proofErr w:type="spellStart"/>
      <w:r w:rsidRPr="00B04E25">
        <w:rPr>
          <w:color w:val="76923C" w:themeColor="accent3" w:themeShade="BF"/>
          <w:sz w:val="16"/>
          <w:szCs w:val="16"/>
        </w:rPr>
        <w:t>BP_Status</w:t>
      </w:r>
      <w:proofErr w:type="spellEnd"/>
      <w:r w:rsidRPr="00B04E25">
        <w:rPr>
          <w:color w:val="76923C" w:themeColor="accent3" w:themeShade="BF"/>
          <w:sz w:val="16"/>
          <w:szCs w:val="16"/>
        </w:rPr>
        <w:t>=Optimal COUNT=12</w:t>
      </w:r>
    </w:p>
    <w:sectPr w:rsidR="00984EF3" w:rsidRPr="00B04E25" w:rsidSect="00F15CCB">
      <w:pgSz w:w="11906" w:h="16838"/>
      <w:pgMar w:top="720" w:right="108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1F966AF"/>
    <w:multiLevelType w:val="hybridMultilevel"/>
    <w:tmpl w:val="375E7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15564"/>
    <w:multiLevelType w:val="hybridMultilevel"/>
    <w:tmpl w:val="27101F06"/>
    <w:lvl w:ilvl="0" w:tplc="98BA9DF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A72F3D"/>
    <w:multiLevelType w:val="hybridMultilevel"/>
    <w:tmpl w:val="C8E23D9E"/>
    <w:lvl w:ilvl="0" w:tplc="FE663168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634601D6">
      <w:start w:val="1"/>
      <w:numFmt w:val="lowerLetter"/>
      <w:lvlText w:val="%2."/>
      <w:lvlJc w:val="left"/>
      <w:pPr>
        <w:ind w:left="127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1DF03C43"/>
    <w:multiLevelType w:val="hybridMultilevel"/>
    <w:tmpl w:val="28B27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E0D69"/>
    <w:multiLevelType w:val="hybridMultilevel"/>
    <w:tmpl w:val="387C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6E6EF5"/>
    <w:multiLevelType w:val="hybridMultilevel"/>
    <w:tmpl w:val="375E7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C6BCD"/>
    <w:multiLevelType w:val="hybridMultilevel"/>
    <w:tmpl w:val="03B81138"/>
    <w:lvl w:ilvl="0" w:tplc="F9468CFA">
      <w:start w:val="1"/>
      <w:numFmt w:val="lowerLetter"/>
      <w:lvlText w:val="%1."/>
      <w:lvlJc w:val="left"/>
      <w:pPr>
        <w:ind w:left="720" w:hanging="360"/>
      </w:pPr>
    </w:lvl>
    <w:lvl w:ilvl="1" w:tplc="466ADAC2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B4CA4"/>
    <w:multiLevelType w:val="hybridMultilevel"/>
    <w:tmpl w:val="DF0437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4177F2"/>
    <w:multiLevelType w:val="hybridMultilevel"/>
    <w:tmpl w:val="A8903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42867"/>
    <w:multiLevelType w:val="hybridMultilevel"/>
    <w:tmpl w:val="67603046"/>
    <w:lvl w:ilvl="0" w:tplc="634601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02FF1"/>
    <w:multiLevelType w:val="hybridMultilevel"/>
    <w:tmpl w:val="C23E55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06ED0"/>
    <w:multiLevelType w:val="hybridMultilevel"/>
    <w:tmpl w:val="A72E3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73100E"/>
    <w:multiLevelType w:val="hybridMultilevel"/>
    <w:tmpl w:val="D7C0A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A429B"/>
    <w:multiLevelType w:val="hybridMultilevel"/>
    <w:tmpl w:val="D7C0A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059A4"/>
    <w:multiLevelType w:val="hybridMultilevel"/>
    <w:tmpl w:val="6F849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4"/>
  </w:num>
  <w:num w:numId="5">
    <w:abstractNumId w:val="15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2"/>
  </w:num>
  <w:num w:numId="13">
    <w:abstractNumId w:val="1"/>
  </w:num>
  <w:num w:numId="14">
    <w:abstractNumId w:val="6"/>
  </w:num>
  <w:num w:numId="15">
    <w:abstractNumId w:val="13"/>
  </w:num>
  <w:num w:numId="16">
    <w:abstractNumId w:val="14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8C"/>
    <w:rsid w:val="00051257"/>
    <w:rsid w:val="00054010"/>
    <w:rsid w:val="00095061"/>
    <w:rsid w:val="000C688C"/>
    <w:rsid w:val="00195782"/>
    <w:rsid w:val="00195E0A"/>
    <w:rsid w:val="001A175B"/>
    <w:rsid w:val="001A4337"/>
    <w:rsid w:val="001D43C3"/>
    <w:rsid w:val="001D6C01"/>
    <w:rsid w:val="00200911"/>
    <w:rsid w:val="0022369E"/>
    <w:rsid w:val="0024316F"/>
    <w:rsid w:val="002B2BC8"/>
    <w:rsid w:val="00302671"/>
    <w:rsid w:val="00310A11"/>
    <w:rsid w:val="0032161C"/>
    <w:rsid w:val="00353ED0"/>
    <w:rsid w:val="003A5D87"/>
    <w:rsid w:val="003E29B7"/>
    <w:rsid w:val="003E3EB4"/>
    <w:rsid w:val="004F1794"/>
    <w:rsid w:val="005136A0"/>
    <w:rsid w:val="005240FE"/>
    <w:rsid w:val="00550939"/>
    <w:rsid w:val="005D1806"/>
    <w:rsid w:val="005E2C8A"/>
    <w:rsid w:val="00601251"/>
    <w:rsid w:val="006105EA"/>
    <w:rsid w:val="007A073A"/>
    <w:rsid w:val="007E38E9"/>
    <w:rsid w:val="007F006E"/>
    <w:rsid w:val="008B3BFF"/>
    <w:rsid w:val="008C05E3"/>
    <w:rsid w:val="00911941"/>
    <w:rsid w:val="009242CB"/>
    <w:rsid w:val="009847BA"/>
    <w:rsid w:val="00984EF3"/>
    <w:rsid w:val="00997C0C"/>
    <w:rsid w:val="009A4964"/>
    <w:rsid w:val="009B3F58"/>
    <w:rsid w:val="00A227B9"/>
    <w:rsid w:val="00AD1421"/>
    <w:rsid w:val="00B04E25"/>
    <w:rsid w:val="00B079B0"/>
    <w:rsid w:val="00BF4929"/>
    <w:rsid w:val="00C57F48"/>
    <w:rsid w:val="00C84EE4"/>
    <w:rsid w:val="00CD187F"/>
    <w:rsid w:val="00D0021C"/>
    <w:rsid w:val="00D32C38"/>
    <w:rsid w:val="00D411CB"/>
    <w:rsid w:val="00D46DFD"/>
    <w:rsid w:val="00D72608"/>
    <w:rsid w:val="00DA5D9D"/>
    <w:rsid w:val="00E07BDB"/>
    <w:rsid w:val="00E13AE4"/>
    <w:rsid w:val="00E47DB5"/>
    <w:rsid w:val="00E51A03"/>
    <w:rsid w:val="00E6199A"/>
    <w:rsid w:val="00E93626"/>
    <w:rsid w:val="00F15CCB"/>
    <w:rsid w:val="00F655C1"/>
    <w:rsid w:val="00F8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9"/>
    <w:pPr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9"/>
    <w:pPr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usewiki.org/wiki/index.php?title=WG5_P02_Programming_Guideli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S\phuse-scripts\whitepapers\qualification\test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testplan_TEMPLATE.dotx</Template>
  <TotalTime>673</TotalTime>
  <Pages>2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PhUSE CS Test Plan</vt:lpstr>
    </vt:vector>
  </TitlesOfParts>
  <Company>PhUSE</Company>
  <LinksUpToDate>false</LinksUpToDate>
  <CharactersWithSpaces>7323</CharactersWithSpaces>
  <SharedDoc>false</SharedDoc>
  <HyperlinkBase>http://www.phusewiki.org/wiki/index.php?title=WG5_Project_02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PhUSE CS Test Plan</dc:title>
  <dc:subject>PhUSE CS Working Group 5, Project 2 - Standard Analyses</dc:subject>
  <dc:creator>Di Tommaso, Dante</dc:creator>
  <cp:lastModifiedBy>Di Tommaso, Dante</cp:lastModifiedBy>
  <cp:revision>23</cp:revision>
  <dcterms:created xsi:type="dcterms:W3CDTF">2016-01-15T11:59:00Z</dcterms:created>
  <dcterms:modified xsi:type="dcterms:W3CDTF">2016-02-26T13:02:00Z</dcterms:modified>
</cp:coreProperties>
</file>