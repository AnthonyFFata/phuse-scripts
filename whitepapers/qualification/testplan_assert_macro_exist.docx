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77A" w:rsidRPr="00AD1421" w:rsidRDefault="0081477A" w:rsidP="0081477A">
      <w:pPr>
        <w:pStyle w:val="Heading1"/>
      </w:pPr>
      <w:bookmarkStart w:id="0" w:name="_GoBack"/>
      <w:bookmarkEnd w:id="0"/>
      <w:r w:rsidRPr="00AD1421">
        <w:t>TEST 1</w:t>
      </w:r>
    </w:p>
    <w:p w:rsidR="0081477A" w:rsidRDefault="0081477A" w:rsidP="0081477A">
      <w:pPr>
        <w:pStyle w:val="Heading2"/>
      </w:pPr>
      <w:r>
        <w:t>Test SAS Autocall macros</w:t>
      </w:r>
    </w:p>
    <w:p w:rsidR="0081477A" w:rsidRDefault="0081477A" w:rsidP="0081477A">
      <w:r>
        <w:t>Confirm that macro can find SAS Autocall Macros:</w:t>
      </w:r>
    </w:p>
    <w:p w:rsidR="0081477A" w:rsidRDefault="00C03BBD" w:rsidP="0081477A">
      <w:hyperlink r:id="rId6" w:anchor="a003167022.htm" w:history="1">
        <w:r w:rsidR="0081477A" w:rsidRPr="000E0CD3">
          <w:rPr>
            <w:rStyle w:val="Hyperlink"/>
          </w:rPr>
          <w:t>http://support.sas.com/documentation/cdl/en/mcrolref/61885/HTML/default/viewer.htm#a003167022.htm</w:t>
        </w:r>
      </w:hyperlink>
    </w:p>
    <w:p w:rsidR="0081477A" w:rsidRDefault="0081477A" w:rsidP="0081477A">
      <w:r>
        <w:t>which the CSS/PhUSE project assumes are installed and available.</w:t>
      </w:r>
    </w:p>
    <w:p w:rsidR="0081477A" w:rsidRPr="00AD1421" w:rsidRDefault="0081477A" w:rsidP="0081477A">
      <w:pPr>
        <w:pStyle w:val="Heading2"/>
      </w:pPr>
      <w:r>
        <w:t>Checks</w:t>
      </w:r>
    </w:p>
    <w:p w:rsidR="0081477A" w:rsidRDefault="0081477A" w:rsidP="0081477A">
      <w:pPr>
        <w:pStyle w:val="ListParagraph"/>
        <w:numPr>
          <w:ilvl w:val="0"/>
          <w:numId w:val="2"/>
        </w:numPr>
        <w:ind w:left="720"/>
      </w:pPr>
      <w:r>
        <w:t>Check that macro successfully identifies existence of standard autocall macros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PASS with return value 1 searching for: CMPRES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PASS with return value 1 searching for: QLEFT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PASS with return value 1 searching for: LOWCASE</w:t>
      </w:r>
    </w:p>
    <w:p w:rsidR="001D744E" w:rsidRDefault="001D744E" w:rsidP="001D744E">
      <w:pPr>
        <w:pStyle w:val="ListParagraph"/>
        <w:numPr>
          <w:ilvl w:val="0"/>
          <w:numId w:val="2"/>
        </w:numPr>
        <w:ind w:left="720"/>
      </w:pPr>
      <w:r>
        <w:t>Check that macro fails to find non-existent macros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FAIL with return value 0 searching for: CMPRE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FAIL with return value 0 searching for: QLEF</w:t>
      </w:r>
    </w:p>
    <w:p w:rsidR="001D744E" w:rsidRDefault="001D744E" w:rsidP="001D744E">
      <w:pPr>
        <w:pStyle w:val="ListParagraph"/>
        <w:numPr>
          <w:ilvl w:val="1"/>
          <w:numId w:val="2"/>
        </w:numPr>
        <w:ind w:left="1080"/>
      </w:pPr>
      <w:r>
        <w:t>FAIL with return value 0 searching for: CSS_LOWERCASING</w:t>
      </w:r>
    </w:p>
    <w:p w:rsidR="007A36F8" w:rsidRDefault="007A36F8" w:rsidP="007A36F8">
      <w:pPr>
        <w:pStyle w:val="ListParagraph"/>
        <w:numPr>
          <w:ilvl w:val="0"/>
          <w:numId w:val="2"/>
        </w:numPr>
        <w:ind w:left="720"/>
      </w:pPr>
      <w:r>
        <w:t>Confirm exit with FAIL and return value 0 for null macro name</w:t>
      </w:r>
    </w:p>
    <w:p w:rsidR="009D5DC7" w:rsidRDefault="009D5DC7" w:rsidP="001D744E">
      <w:pPr>
        <w:pStyle w:val="ListParagraph"/>
        <w:numPr>
          <w:ilvl w:val="0"/>
          <w:numId w:val="2"/>
        </w:numPr>
        <w:ind w:left="720"/>
      </w:pPr>
      <w:r>
        <w:t>Confirm that checks are not case sensitive</w:t>
      </w:r>
    </w:p>
    <w:p w:rsidR="00B568F9" w:rsidRPr="00AD1421" w:rsidRDefault="00B568F9" w:rsidP="00B568F9">
      <w:pPr>
        <w:pStyle w:val="Heading1"/>
      </w:pPr>
      <w:r>
        <w:t>TEST 2</w:t>
      </w:r>
    </w:p>
    <w:p w:rsidR="00B568F9" w:rsidRDefault="00B568F9" w:rsidP="00B568F9">
      <w:pPr>
        <w:pStyle w:val="Heading2"/>
      </w:pPr>
      <w:r>
        <w:t>Test SAS Autocall macros</w:t>
      </w:r>
    </w:p>
    <w:p w:rsidR="00B568F9" w:rsidRDefault="00B568F9" w:rsidP="00B568F9">
      <w:r>
        <w:t>Confirm that macro can find the CSS/PhUSE macros</w:t>
      </w:r>
    </w:p>
    <w:p w:rsidR="00B568F9" w:rsidRDefault="00C03BBD" w:rsidP="00B568F9">
      <w:hyperlink r:id="rId7" w:history="1">
        <w:r w:rsidR="00B568F9" w:rsidRPr="000E0CD3">
          <w:rPr>
            <w:rStyle w:val="Hyperlink"/>
          </w:rPr>
          <w:t>https://github.com/phuse-org/phuse-scripts/tree/master/whitepapers/utilities</w:t>
        </w:r>
      </w:hyperlink>
    </w:p>
    <w:p w:rsidR="00B568F9" w:rsidRDefault="00B568F9" w:rsidP="00B568F9">
      <w:r>
        <w:t xml:space="preserve"> which the CSS/PhUSE project assumes are installed and available.</w:t>
      </w:r>
    </w:p>
    <w:p w:rsidR="00B568F9" w:rsidRPr="00AD1421" w:rsidRDefault="00B568F9" w:rsidP="00B568F9">
      <w:pPr>
        <w:pStyle w:val="Heading2"/>
      </w:pPr>
      <w:r>
        <w:t>Checks</w:t>
      </w:r>
    </w:p>
    <w:p w:rsidR="00B568F9" w:rsidRDefault="00B568F9" w:rsidP="00B568F9">
      <w:pPr>
        <w:pStyle w:val="ListParagraph"/>
        <w:numPr>
          <w:ilvl w:val="0"/>
          <w:numId w:val="4"/>
        </w:numPr>
      </w:pPr>
      <w:r>
        <w:t>Check that macro successfully identifies existence of standard autocall macros</w:t>
      </w:r>
    </w:p>
    <w:p w:rsidR="006A764A" w:rsidRDefault="006A764A" w:rsidP="006A764A">
      <w:pPr>
        <w:pStyle w:val="ListParagraph"/>
        <w:numPr>
          <w:ilvl w:val="1"/>
          <w:numId w:val="4"/>
        </w:numPr>
        <w:ind w:left="1080"/>
      </w:pPr>
      <w:r>
        <w:t>PASS with return value 1 searching for: ASSERT_CONTINUE</w:t>
      </w:r>
    </w:p>
    <w:p w:rsidR="006A764A" w:rsidRDefault="006A764A" w:rsidP="000C0728">
      <w:pPr>
        <w:pStyle w:val="ListParagraph"/>
        <w:numPr>
          <w:ilvl w:val="1"/>
          <w:numId w:val="4"/>
        </w:numPr>
      </w:pPr>
      <w:r>
        <w:t xml:space="preserve">PASS with return value 1 searching for: </w:t>
      </w:r>
      <w:r w:rsidR="000C0728" w:rsidRPr="000C0728">
        <w:t>UTIL_DELETE_DSETS</w:t>
      </w:r>
    </w:p>
    <w:p w:rsidR="00B568F9" w:rsidRPr="00AD1421" w:rsidRDefault="00B568F9" w:rsidP="00B568F9">
      <w:pPr>
        <w:pStyle w:val="Heading1"/>
      </w:pPr>
      <w:r>
        <w:t>TEST 3</w:t>
      </w:r>
    </w:p>
    <w:p w:rsidR="00B568F9" w:rsidRDefault="002D14C4" w:rsidP="00B568F9">
      <w:pPr>
        <w:pStyle w:val="Heading2"/>
      </w:pPr>
      <w:r>
        <w:t>Test existence of newly defined macro</w:t>
      </w:r>
    </w:p>
    <w:p w:rsidR="00B568F9" w:rsidRDefault="00B568F9" w:rsidP="00B568F9">
      <w:r>
        <w:t xml:space="preserve">Confirm that macro can find </w:t>
      </w:r>
      <w:r w:rsidR="002D14C4">
        <w:t>a macro written on the fly to the WORK folder as CSS_ONTHEFLY.SAS</w:t>
      </w:r>
      <w:r>
        <w:t>.</w:t>
      </w:r>
    </w:p>
    <w:p w:rsidR="00B568F9" w:rsidRPr="00AD1421" w:rsidRDefault="00B568F9" w:rsidP="00B568F9">
      <w:pPr>
        <w:pStyle w:val="Heading2"/>
      </w:pPr>
      <w:r>
        <w:t>Checks</w:t>
      </w:r>
    </w:p>
    <w:p w:rsidR="00B568F9" w:rsidRDefault="002D14C4" w:rsidP="002D14C4">
      <w:pPr>
        <w:pStyle w:val="ListParagraph"/>
        <w:numPr>
          <w:ilvl w:val="0"/>
          <w:numId w:val="5"/>
        </w:numPr>
      </w:pPr>
      <w:r>
        <w:t>Write a trivial macro definition into work file "css_onthefly.sas"</w:t>
      </w:r>
      <w:r w:rsidR="00943219">
        <w:t>, ensure new macro is available via the autocall paths</w:t>
      </w:r>
      <w:r>
        <w:t xml:space="preserve"> and confirm that macro returns </w:t>
      </w:r>
      <w:r w:rsidR="00B568F9">
        <w:t>PASS with value 1</w:t>
      </w:r>
      <w:r>
        <w:t>.</w:t>
      </w:r>
    </w:p>
    <w:p w:rsidR="00AD1421" w:rsidRDefault="00B568F9" w:rsidP="00DA5D9D">
      <w:pPr>
        <w:pStyle w:val="Heading1"/>
      </w:pPr>
      <w:r>
        <w:t>TEST 4</w:t>
      </w:r>
    </w:p>
    <w:p w:rsidR="00DA5D9D" w:rsidRDefault="00DA5D9D" w:rsidP="00DA5D9D">
      <w:pPr>
        <w:pStyle w:val="Heading2"/>
      </w:pPr>
      <w:r>
        <w:t>Confirm expected log messages</w:t>
      </w:r>
    </w:p>
    <w:p w:rsidR="00DA5D9D" w:rsidRDefault="006105EA" w:rsidP="00DA5D9D">
      <w:r>
        <w:t xml:space="preserve">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DA5D9D" w:rsidRPr="00DA5D9D" w:rsidRDefault="005B5993" w:rsidP="00DA5D9D">
      <w:pPr>
        <w:rPr>
          <w:color w:val="76923C" w:themeColor="accent3" w:themeShade="BF"/>
        </w:rPr>
      </w:pPr>
      <w:r w:rsidRPr="005B5993">
        <w:rPr>
          <w:color w:val="76923C" w:themeColor="accent3" w:themeShade="BF"/>
        </w:rPr>
        <w:t>WARNING: (TEST_ASSERT_MACRO_EXIST) User must ensure PhUSE/CSS utilities are in the AUTOCALL path.</w:t>
      </w:r>
    </w:p>
    <w:p w:rsidR="00DA5D9D" w:rsidRDefault="005B5993" w:rsidP="006105EA">
      <w:pPr>
        <w:rPr>
          <w:color w:val="C00000"/>
        </w:rPr>
      </w:pPr>
      <w:r w:rsidRPr="005B5993">
        <w:rPr>
          <w:color w:val="C00000"/>
        </w:rPr>
        <w:t>ERROR: (ASSERT_MACRO_EXIST) FAIL, unable to find macro CMPRE.</w:t>
      </w:r>
    </w:p>
    <w:p w:rsidR="005B5993" w:rsidRDefault="005B5993" w:rsidP="006105EA">
      <w:pPr>
        <w:rPr>
          <w:color w:val="C00000"/>
        </w:rPr>
      </w:pPr>
      <w:r w:rsidRPr="005B5993">
        <w:rPr>
          <w:color w:val="C00000"/>
        </w:rPr>
        <w:t>ERROR: (ASSERT_MACRO_EXIST) FAIL, unable to find macro QLEF.</w:t>
      </w:r>
    </w:p>
    <w:p w:rsidR="005B5993" w:rsidRDefault="005B5993" w:rsidP="006105EA">
      <w:pPr>
        <w:rPr>
          <w:color w:val="C00000"/>
        </w:rPr>
      </w:pPr>
      <w:r w:rsidRPr="005B5993">
        <w:rPr>
          <w:color w:val="C00000"/>
        </w:rPr>
        <w:lastRenderedPageBreak/>
        <w:t>ERROR: (ASSERT_MACRO_EXIST) FAIL, unable to find macro CSS_LOWERCASING.</w:t>
      </w:r>
    </w:p>
    <w:p w:rsidR="007A36F8" w:rsidRPr="00DA5D9D" w:rsidRDefault="007A36F8" w:rsidP="006105EA">
      <w:pPr>
        <w:rPr>
          <w:color w:val="C00000"/>
        </w:rPr>
      </w:pPr>
      <w:r w:rsidRPr="007A36F8">
        <w:rPr>
          <w:color w:val="C00000"/>
        </w:rPr>
        <w:t>ERROR: (ASSERT_MACRO_EXIST) FAIL, please provide a non-missing macro name.</w:t>
      </w:r>
    </w:p>
    <w:sectPr w:rsidR="007A36F8" w:rsidRPr="00DA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6A72F3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59E97B83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5A192C0E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oNotDisplayPageBoundaries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DE"/>
    <w:rsid w:val="00013EDD"/>
    <w:rsid w:val="00095061"/>
    <w:rsid w:val="000C0728"/>
    <w:rsid w:val="001D744E"/>
    <w:rsid w:val="002B2BC8"/>
    <w:rsid w:val="002D14C4"/>
    <w:rsid w:val="0032161C"/>
    <w:rsid w:val="00474B9E"/>
    <w:rsid w:val="004F1794"/>
    <w:rsid w:val="005136A0"/>
    <w:rsid w:val="00550939"/>
    <w:rsid w:val="005B5993"/>
    <w:rsid w:val="005E2C8A"/>
    <w:rsid w:val="006105EA"/>
    <w:rsid w:val="006A764A"/>
    <w:rsid w:val="007A36F8"/>
    <w:rsid w:val="0081477A"/>
    <w:rsid w:val="008C05E3"/>
    <w:rsid w:val="00943219"/>
    <w:rsid w:val="009B3F58"/>
    <w:rsid w:val="009D5DC7"/>
    <w:rsid w:val="00AD1421"/>
    <w:rsid w:val="00B568F9"/>
    <w:rsid w:val="00C03BBD"/>
    <w:rsid w:val="00D32C38"/>
    <w:rsid w:val="00DA5D9D"/>
    <w:rsid w:val="00E07BDB"/>
    <w:rsid w:val="00E6199A"/>
    <w:rsid w:val="00F1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7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7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huse-org/phuse-scripts/tree/master/whitepapers/util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sas.com/documentation/cdl/en/mcrolref/61885/HTML/default/viewer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S\phuse-scripts\whitepapers\qualification\test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testplan_TEMPLATE.dotx</Template>
  <TotalTime>41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CSS/PhUSE Test Plan</vt:lpstr>
    </vt:vector>
  </TitlesOfParts>
  <Company>PhUSE</Company>
  <LinksUpToDate>false</LinksUpToDate>
  <CharactersWithSpaces>2219</CharactersWithSpaces>
  <SharedDoc>false</SharedDoc>
  <HyperlinkBase>http://www.phusewiki.org/wiki/index.php?title=WG5_Project_02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CSS/PhUSE Test Plan</dc:title>
  <dc:subject>CSS/PhUSE Working Group 5, Project 2 - Standard Analyses</dc:subject>
  <dc:creator>Dante Di Tommaso</dc:creator>
  <cp:lastModifiedBy>Di Tommaso, Dante</cp:lastModifiedBy>
  <cp:revision>14</cp:revision>
  <dcterms:created xsi:type="dcterms:W3CDTF">2015-08-24T16:17:00Z</dcterms:created>
  <dcterms:modified xsi:type="dcterms:W3CDTF">2015-09-18T15:30:00Z</dcterms:modified>
</cp:coreProperties>
</file>