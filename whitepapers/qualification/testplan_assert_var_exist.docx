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FD" w:rsidRPr="00AD1421" w:rsidRDefault="00D46DFD" w:rsidP="00D46DFD">
      <w:pPr>
        <w:pStyle w:val="Heading1"/>
      </w:pPr>
      <w:bookmarkStart w:id="0" w:name="_GoBack"/>
      <w:bookmarkEnd w:id="0"/>
      <w:r w:rsidRPr="00AD1421">
        <w:t>TEST 1</w:t>
      </w:r>
    </w:p>
    <w:p w:rsidR="00D46DFD" w:rsidRDefault="00D46DFD" w:rsidP="00D46DFD">
      <w:pPr>
        <w:pStyle w:val="Heading2"/>
      </w:pPr>
      <w:r w:rsidRPr="001D6C01">
        <w:rPr>
          <w:color w:val="365F91" w:themeColor="accent1" w:themeShade="BF"/>
        </w:rPr>
        <w:t xml:space="preserve">Error conditions </w:t>
      </w:r>
      <w:r>
        <w:t>handled smoothly</w:t>
      </w:r>
    </w:p>
    <w:p w:rsidR="00D46DFD" w:rsidRDefault="00D46DFD" w:rsidP="00D46DFD">
      <w:r>
        <w:t>In most cases tests should include confirmation that the macro handle invalid or error conditions smoothly, with a clear message to the user, and an appropriate return value to the calling program.</w:t>
      </w:r>
    </w:p>
    <w:p w:rsidR="00D46DFD" w:rsidRDefault="00D46DFD" w:rsidP="00D46DFD">
      <w:r>
        <w:t xml:space="preserve">For example, given an invalid data set name, a macro should set the global macro variable CONTINUE to 0 (See </w:t>
      </w:r>
      <w:hyperlink r:id="rId6" w:history="1">
        <w:r w:rsidRPr="00D46DFD">
          <w:rPr>
            <w:rStyle w:val="Hyperlink"/>
          </w:rPr>
          <w:t>Project Programming Guidelines</w:t>
        </w:r>
      </w:hyperlink>
      <w:r>
        <w:t xml:space="preserve"> for further discussion).</w:t>
      </w:r>
    </w:p>
    <w:p w:rsidR="00D46DFD" w:rsidRPr="00AD1421" w:rsidRDefault="00D46DFD" w:rsidP="00D46DFD">
      <w:pPr>
        <w:pStyle w:val="Heading2"/>
      </w:pPr>
      <w:r>
        <w:t>Checks</w:t>
      </w:r>
    </w:p>
    <w:p w:rsidR="00DE5144" w:rsidRDefault="00DE5144" w:rsidP="00D46DFD">
      <w:pPr>
        <w:pStyle w:val="ListParagraph"/>
        <w:numPr>
          <w:ilvl w:val="0"/>
          <w:numId w:val="2"/>
        </w:numPr>
        <w:ind w:left="720"/>
      </w:pPr>
      <w:r>
        <w:t>Invalid data set handled with clear message and FAIL result</w:t>
      </w:r>
    </w:p>
    <w:p w:rsidR="00D46DFD" w:rsidRDefault="00DE5144" w:rsidP="00DE5144">
      <w:pPr>
        <w:pStyle w:val="ListParagraph"/>
        <w:numPr>
          <w:ilvl w:val="1"/>
          <w:numId w:val="2"/>
        </w:numPr>
        <w:ind w:left="1080"/>
      </w:pPr>
      <w:r>
        <w:t>NULL data set</w:t>
      </w:r>
    </w:p>
    <w:p w:rsidR="00DE5144" w:rsidRDefault="00DE5144" w:rsidP="00DE5144">
      <w:pPr>
        <w:pStyle w:val="ListParagraph"/>
        <w:numPr>
          <w:ilvl w:val="1"/>
          <w:numId w:val="2"/>
        </w:numPr>
        <w:ind w:left="1080"/>
      </w:pPr>
      <w:r>
        <w:t>Non-existent one-level data set</w:t>
      </w:r>
      <w:r w:rsidR="001741F3">
        <w:t>, but</w:t>
      </w:r>
      <w:r w:rsidR="00332241">
        <w:t xml:space="preserve"> name matches start of a valid name</w:t>
      </w:r>
    </w:p>
    <w:p w:rsidR="00332241" w:rsidRDefault="00332241" w:rsidP="00DE5144">
      <w:pPr>
        <w:pStyle w:val="ListParagraph"/>
        <w:numPr>
          <w:ilvl w:val="1"/>
          <w:numId w:val="2"/>
        </w:numPr>
        <w:ind w:left="1080"/>
      </w:pPr>
      <w:r>
        <w:t>Non-existent one-level data set, but name appears within a valid name</w:t>
      </w:r>
    </w:p>
    <w:p w:rsidR="00DE5144" w:rsidRDefault="00DE5144" w:rsidP="00DE5144">
      <w:pPr>
        <w:pStyle w:val="ListParagraph"/>
        <w:numPr>
          <w:ilvl w:val="1"/>
          <w:numId w:val="2"/>
        </w:numPr>
        <w:ind w:left="1080"/>
      </w:pPr>
      <w:r>
        <w:t>Non-existent two-level data set</w:t>
      </w:r>
      <w:r w:rsidR="00332241">
        <w:t>, but name matches end of a valid name</w:t>
      </w:r>
    </w:p>
    <w:p w:rsidR="00DE5144" w:rsidRDefault="00DE5144" w:rsidP="00D46DFD">
      <w:pPr>
        <w:pStyle w:val="ListParagraph"/>
        <w:numPr>
          <w:ilvl w:val="0"/>
          <w:numId w:val="2"/>
        </w:numPr>
        <w:ind w:left="720"/>
      </w:pPr>
      <w:r>
        <w:t>Invalid variable handled with clear message and FAIL result</w:t>
      </w:r>
    </w:p>
    <w:p w:rsidR="00DE5144" w:rsidRDefault="00DE5144" w:rsidP="00DE5144">
      <w:pPr>
        <w:pStyle w:val="ListParagraph"/>
        <w:numPr>
          <w:ilvl w:val="1"/>
          <w:numId w:val="2"/>
        </w:numPr>
        <w:ind w:left="1080"/>
      </w:pPr>
      <w:r>
        <w:t>NULL variable</w:t>
      </w:r>
    </w:p>
    <w:p w:rsidR="00D46DFD" w:rsidRDefault="00DE5144" w:rsidP="00D46DFD">
      <w:pPr>
        <w:pStyle w:val="ListParagraph"/>
        <w:numPr>
          <w:ilvl w:val="1"/>
          <w:numId w:val="2"/>
        </w:numPr>
        <w:ind w:left="1080"/>
      </w:pPr>
      <w:r>
        <w:t xml:space="preserve">Non-existent variable in one-level data set, but name is prefix of </w:t>
      </w:r>
      <w:r w:rsidR="00332241">
        <w:t>a valid</w:t>
      </w:r>
      <w:r>
        <w:t xml:space="preserve"> variable</w:t>
      </w:r>
    </w:p>
    <w:p w:rsidR="00DE5144" w:rsidRDefault="00DE5144" w:rsidP="00D46DFD">
      <w:pPr>
        <w:pStyle w:val="ListParagraph"/>
        <w:numPr>
          <w:ilvl w:val="1"/>
          <w:numId w:val="2"/>
        </w:numPr>
        <w:ind w:left="1080"/>
      </w:pPr>
      <w:r>
        <w:t xml:space="preserve">Non-existent variable in one-level data set, but name appears within </w:t>
      </w:r>
      <w:r w:rsidR="00332241">
        <w:t xml:space="preserve">a valid </w:t>
      </w:r>
      <w:r>
        <w:t>variable</w:t>
      </w:r>
    </w:p>
    <w:p w:rsidR="00DE5144" w:rsidRDefault="00DE5144" w:rsidP="00D46DFD">
      <w:pPr>
        <w:pStyle w:val="ListParagraph"/>
        <w:numPr>
          <w:ilvl w:val="1"/>
          <w:numId w:val="2"/>
        </w:numPr>
        <w:ind w:left="1080"/>
      </w:pPr>
      <w:r>
        <w:t xml:space="preserve">Non-existent variable in one-level data set, but name is suffix of </w:t>
      </w:r>
      <w:r w:rsidR="00332241">
        <w:t xml:space="preserve">a valid </w:t>
      </w:r>
      <w:r>
        <w:t>variable</w:t>
      </w:r>
    </w:p>
    <w:p w:rsidR="00DE5144" w:rsidRDefault="00DE5144" w:rsidP="00D46DFD">
      <w:pPr>
        <w:pStyle w:val="ListParagraph"/>
        <w:numPr>
          <w:ilvl w:val="1"/>
          <w:numId w:val="2"/>
        </w:numPr>
        <w:ind w:left="1080"/>
      </w:pPr>
      <w:r>
        <w:t xml:space="preserve">Non-existent variable in two-level data set, but </w:t>
      </w:r>
      <w:r w:rsidR="00332241">
        <w:t xml:space="preserve">a valid </w:t>
      </w:r>
      <w:r>
        <w:t>variable matches start of this variable</w:t>
      </w:r>
    </w:p>
    <w:p w:rsidR="00DE5144" w:rsidRDefault="00DE5144" w:rsidP="00D46DFD">
      <w:pPr>
        <w:pStyle w:val="ListParagraph"/>
        <w:numPr>
          <w:ilvl w:val="1"/>
          <w:numId w:val="2"/>
        </w:numPr>
        <w:ind w:left="1080"/>
      </w:pPr>
      <w:r>
        <w:t xml:space="preserve">Non-existent variable in two-level data set, but </w:t>
      </w:r>
      <w:r w:rsidR="00332241">
        <w:t xml:space="preserve">a valid </w:t>
      </w:r>
      <w:r>
        <w:t>variable appears within this variable</w:t>
      </w:r>
    </w:p>
    <w:p w:rsidR="00DE5144" w:rsidRDefault="00DE5144" w:rsidP="00D46DFD">
      <w:pPr>
        <w:pStyle w:val="ListParagraph"/>
        <w:numPr>
          <w:ilvl w:val="1"/>
          <w:numId w:val="2"/>
        </w:numPr>
        <w:ind w:left="1080"/>
      </w:pPr>
      <w:r>
        <w:t xml:space="preserve">Non-existent variable in two-level data set, but </w:t>
      </w:r>
      <w:r w:rsidR="00332241">
        <w:t xml:space="preserve">a valid </w:t>
      </w:r>
      <w:r>
        <w:t>variable matches end of this variable</w:t>
      </w:r>
    </w:p>
    <w:p w:rsidR="00D46DFD" w:rsidRPr="00AD1421" w:rsidRDefault="00D46DFD" w:rsidP="00D46DFD">
      <w:pPr>
        <w:pStyle w:val="Heading1"/>
      </w:pPr>
      <w:r>
        <w:t>TEST 2</w:t>
      </w:r>
    </w:p>
    <w:p w:rsidR="00D46DFD" w:rsidRDefault="00D46DFD" w:rsidP="00D46DFD">
      <w:pPr>
        <w:pStyle w:val="Heading2"/>
      </w:pPr>
      <w:r>
        <w:t xml:space="preserve">Title of this </w:t>
      </w:r>
      <w:r w:rsidR="001D6C01">
        <w:t xml:space="preserve">macro-specific </w:t>
      </w:r>
      <w:r>
        <w:t>test</w:t>
      </w:r>
    </w:p>
    <w:p w:rsidR="00D46DFD" w:rsidRDefault="00DE5144" w:rsidP="00D46DFD">
      <w:r>
        <w:t>Succeed in finding variables in various data sets &amp; views</w:t>
      </w:r>
    </w:p>
    <w:p w:rsidR="00D46DFD" w:rsidRPr="00AD1421" w:rsidRDefault="00D46DFD" w:rsidP="00D46DFD">
      <w:pPr>
        <w:pStyle w:val="Heading2"/>
      </w:pPr>
      <w:r>
        <w:t>Checks</w:t>
      </w:r>
    </w:p>
    <w:p w:rsidR="00D46DFD" w:rsidRDefault="00DE5144" w:rsidP="00702C09">
      <w:pPr>
        <w:pStyle w:val="ListParagraph"/>
        <w:numPr>
          <w:ilvl w:val="0"/>
          <w:numId w:val="8"/>
        </w:numPr>
        <w:ind w:left="720"/>
      </w:pPr>
      <w:r>
        <w:t xml:space="preserve">Successfully find and return </w:t>
      </w:r>
      <w:r w:rsidR="00702C09">
        <w:t xml:space="preserve">a </w:t>
      </w:r>
      <w:r>
        <w:t>PASS result</w:t>
      </w:r>
    </w:p>
    <w:p w:rsidR="00D46DFD" w:rsidRDefault="00702C09" w:rsidP="00702C09">
      <w:pPr>
        <w:pStyle w:val="ListParagraph"/>
        <w:numPr>
          <w:ilvl w:val="1"/>
          <w:numId w:val="7"/>
        </w:numPr>
        <w:ind w:left="1080"/>
      </w:pPr>
      <w:r>
        <w:t>Valid variable in one-level data set</w:t>
      </w:r>
    </w:p>
    <w:p w:rsidR="00D46DFD" w:rsidRDefault="00702C09" w:rsidP="00702C09">
      <w:pPr>
        <w:pStyle w:val="ListParagraph"/>
        <w:numPr>
          <w:ilvl w:val="1"/>
          <w:numId w:val="7"/>
        </w:numPr>
        <w:ind w:left="1080"/>
      </w:pPr>
      <w:r>
        <w:t>Valid variable in two-level data set</w:t>
      </w:r>
    </w:p>
    <w:p w:rsidR="00AD1421" w:rsidRDefault="00D46DFD" w:rsidP="00DA5D9D">
      <w:pPr>
        <w:pStyle w:val="Heading1"/>
      </w:pPr>
      <w:r>
        <w:t>TEST 3</w:t>
      </w:r>
    </w:p>
    <w:p w:rsidR="00DA5D9D" w:rsidRDefault="00DA5D9D" w:rsidP="00DA5D9D">
      <w:pPr>
        <w:pStyle w:val="Heading2"/>
      </w:pPr>
      <w:r>
        <w:t xml:space="preserve">Confirm expected </w:t>
      </w:r>
      <w:r w:rsidRPr="00D46DFD">
        <w:rPr>
          <w:color w:val="365F91" w:themeColor="accent1" w:themeShade="BF"/>
        </w:rPr>
        <w:t>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AE32C8" w:rsidP="00DA5D9D">
      <w:pPr>
        <w:rPr>
          <w:color w:val="76923C" w:themeColor="accent3" w:themeShade="BF"/>
        </w:rPr>
      </w:pPr>
      <w:r w:rsidRPr="00AE32C8">
        <w:rPr>
          <w:color w:val="76923C" w:themeColor="accent3" w:themeShade="BF"/>
        </w:rPr>
        <w:t xml:space="preserve">WARNING: (TEST_ASSERT_VAR_EXIST) User must ensure </w:t>
      </w:r>
      <w:proofErr w:type="spellStart"/>
      <w:r w:rsidRPr="00AE32C8">
        <w:rPr>
          <w:color w:val="76923C" w:themeColor="accent3" w:themeShade="BF"/>
        </w:rPr>
        <w:t>PhUSE</w:t>
      </w:r>
      <w:proofErr w:type="spellEnd"/>
      <w:r w:rsidRPr="00AE32C8">
        <w:rPr>
          <w:color w:val="76923C" w:themeColor="accent3" w:themeShade="BF"/>
        </w:rPr>
        <w:t>/CSS utilities are in the AUTOCALL path.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 xml:space="preserve">WARNING: (TEST_ASSERT_VAR_EXIST) User must ensure </w:t>
      </w:r>
      <w:proofErr w:type="spellStart"/>
      <w:r w:rsidRPr="00AE32C8">
        <w:rPr>
          <w:color w:val="C00000"/>
        </w:rPr>
        <w:t>PhUSE</w:t>
      </w:r>
      <w:proofErr w:type="spellEnd"/>
      <w:r w:rsidRPr="00AE32C8">
        <w:rPr>
          <w:color w:val="C00000"/>
        </w:rPr>
        <w:t>/CSS utilities are in the AUTOCALL path.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(ASSERT_DSET_EXIST) Result is FAIL. Please specify a data set name.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(ASSERT_VAR_EXIST) Result is FAIL. "" is NOT a variable on data set 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(ASSERT_DSET_EXIST) Result is FAIL. Data set LONGDATA is NOT accessible. Try another data set.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(ASSERT_VAR_EXIST) Result is FAIL. "" is NOT a variable on data set LONGDATA.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(ASSERT_DSET_EXIST) Result is FAIL. Data set DATASET is NOT accessible. Try another data set.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(ASSERT_VAR_EXIST) Result is FAIL. "" is NOT a variable on data set DATASET.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(ASSERT_DSET_EXIST) Result is FAIL. Data set SASUSER.SETNAME is NOT accessible. Try another data set.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(ASSERT_VAR_EXIST) Result is FAIL. "" is NOT a variable on data set SASUSER.SETNAME.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(ASSERT_VAR_EXIST) Result is FAIL. "" is NOT a variable on data set LONGDATASETNAME.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(ASSERT_VAR_EXIST) Result is FAIL. "LONGNAM" is NOT a variable on data set LONGDATASETNAME.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lastRenderedPageBreak/>
        <w:t>ERROR: (ASSERT_VAR_EXIST) Result is FAIL. "ONGVAR" is NOT a variable on data set LONGDATASETNAME.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(ASSERT_VAR_EXIST) Result is FAIL. "ABLENAME" is NOT a variable on data set LONGDATASETNAME.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(ASSERT_VAR_EXIST) Result is FAIL. "LONGNAME" is NOT a variable on data set SASUSER.LONGDSETNAME.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(ASSERT_VAR_EXIST) Result is FAIL. "NEWVARIABLESTR" is NOT a variable on data set SASUSER.LONGDSETNAME.</w:t>
      </w:r>
    </w:p>
    <w:p w:rsidR="00AE32C8" w:rsidRPr="00AE32C8" w:rsidRDefault="00AE32C8" w:rsidP="00AE32C8">
      <w:pPr>
        <w:rPr>
          <w:color w:val="C00000"/>
        </w:rPr>
      </w:pPr>
      <w:r w:rsidRPr="00AE32C8">
        <w:rPr>
          <w:color w:val="C00000"/>
        </w:rPr>
        <w:t>ERROR: (ASSERT_VAR_EXIST) Result is FAIL. "RATHERLONGVARIABLESTR" is NOT a variable on data set SASUSER.LONGDSETNAME.</w:t>
      </w:r>
    </w:p>
    <w:p w:rsidR="00DA5D9D" w:rsidRPr="00DA5D9D" w:rsidRDefault="00AE32C8" w:rsidP="00AE32C8">
      <w:pPr>
        <w:rPr>
          <w:color w:val="C00000"/>
        </w:rPr>
      </w:pPr>
      <w:r w:rsidRPr="00AE32C8">
        <w:rPr>
          <w:color w:val="C00000"/>
        </w:rPr>
        <w:t>ERROR: Errors printed on page 1.</w:t>
      </w:r>
    </w:p>
    <w:sectPr w:rsidR="00DA5D9D" w:rsidRPr="00DA5D9D" w:rsidSect="00F15CCB">
      <w:pgSz w:w="11906" w:h="16838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4780F44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1DF03C43"/>
    <w:multiLevelType w:val="hybridMultilevel"/>
    <w:tmpl w:val="28B27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E0D69"/>
    <w:multiLevelType w:val="hybridMultilevel"/>
    <w:tmpl w:val="387C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501B9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>
    <w:nsid w:val="71F059A4"/>
    <w:multiLevelType w:val="hybridMultilevel"/>
    <w:tmpl w:val="6F849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F5"/>
    <w:rsid w:val="00095061"/>
    <w:rsid w:val="00135686"/>
    <w:rsid w:val="001741F3"/>
    <w:rsid w:val="001A175B"/>
    <w:rsid w:val="001A4337"/>
    <w:rsid w:val="001D6C01"/>
    <w:rsid w:val="002B2BC8"/>
    <w:rsid w:val="0032161C"/>
    <w:rsid w:val="00332241"/>
    <w:rsid w:val="003A5D87"/>
    <w:rsid w:val="003E29B7"/>
    <w:rsid w:val="004F1794"/>
    <w:rsid w:val="005136A0"/>
    <w:rsid w:val="005240FE"/>
    <w:rsid w:val="00550939"/>
    <w:rsid w:val="005D1806"/>
    <w:rsid w:val="005E23C4"/>
    <w:rsid w:val="005E2C8A"/>
    <w:rsid w:val="006105EA"/>
    <w:rsid w:val="00702C09"/>
    <w:rsid w:val="007A073A"/>
    <w:rsid w:val="008636F5"/>
    <w:rsid w:val="008B3BFF"/>
    <w:rsid w:val="008C05E3"/>
    <w:rsid w:val="008C5A48"/>
    <w:rsid w:val="009847BA"/>
    <w:rsid w:val="009B3F58"/>
    <w:rsid w:val="00AD1421"/>
    <w:rsid w:val="00AE32C8"/>
    <w:rsid w:val="00B223CB"/>
    <w:rsid w:val="00C12439"/>
    <w:rsid w:val="00CD187F"/>
    <w:rsid w:val="00D32C38"/>
    <w:rsid w:val="00D411CB"/>
    <w:rsid w:val="00D46DFD"/>
    <w:rsid w:val="00DA5D9D"/>
    <w:rsid w:val="00DE5144"/>
    <w:rsid w:val="00E07BDB"/>
    <w:rsid w:val="00E51A03"/>
    <w:rsid w:val="00E6199A"/>
    <w:rsid w:val="00E93626"/>
    <w:rsid w:val="00F1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usewiki.org/wiki/index.php?title=WG5_P02_Programming_Guidel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70</TotalTime>
  <Pages>2</Pages>
  <Words>540</Words>
  <Characters>2974</Characters>
  <Application>Microsoft Office Word</Application>
  <DocSecurity>0</DocSecurity>
  <Lines>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3471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Di Tommaso, Dante</dc:creator>
  <cp:lastModifiedBy>Di Tommaso, Dante</cp:lastModifiedBy>
  <cp:revision>11</cp:revision>
  <dcterms:created xsi:type="dcterms:W3CDTF">2015-09-21T11:48:00Z</dcterms:created>
  <dcterms:modified xsi:type="dcterms:W3CDTF">2015-09-21T12:59:00Z</dcterms:modified>
</cp:coreProperties>
</file>